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4021A0" w:rsidP="00523479">
            <w:pPr>
              <w:pStyle w:val="Initiales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3.3pt;margin-top:-39.9pt;width:148.7pt;height:149.25pt;z-index:251663360;mso-position-horizontal-relative:text;mso-position-vertical-relative:text;mso-width-relative:page;mso-height-relative:page">
                  <v:imagedata r:id="rId8" o:title="cv" blacklevel="6554f"/>
                </v:shape>
              </w:pict>
            </w:r>
            <w:r w:rsidR="00E02DCD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posOffset>60325</wp:posOffset>
                      </wp:positionH>
                      <wp:positionV relativeFrom="page">
                        <wp:posOffset>-394335</wp:posOffset>
                      </wp:positionV>
                      <wp:extent cx="6608445" cy="1658620"/>
                      <wp:effectExtent l="0" t="0" r="1905" b="0"/>
                      <wp:wrapNone/>
                      <wp:docPr id="1" name="Groupe 1" descr="Graphismes d’en-tê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658620"/>
                                <a:chOff x="57150" y="57150"/>
                                <a:chExt cx="6608761" cy="1704340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8FA4BC" id="Groupe 1" o:spid="_x0000_s1026" alt="Graphismes d’en-tête" style="position:absolute;margin-left:4.75pt;margin-top:-31.05pt;width:520.35pt;height:130.6pt;z-index:-251657216;mso-position-vertical-relative:page" coordorigin="571,571" coordsize="66087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">
                      <v:rect id="Rectangle roug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oval id="Cercle blanc" o:spid="_x0000_s1028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4021A0" w:rsidP="007569C1">
            <w:pPr>
              <w:pStyle w:val="Titre3"/>
            </w:pPr>
            <w:sdt>
              <w:sdtPr>
                <w:alias w:val="Objectif :"/>
                <w:tag w:val="Objectif :"/>
                <w:id w:val="319159961"/>
                <w:placeholder>
                  <w:docPart w:val="7F838235FAF64155B81B15A12B96CF71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fr-FR"/>
                  </w:rPr>
                  <w:t>Objectif</w:t>
                </w:r>
              </w:sdtContent>
            </w:sdt>
          </w:p>
          <w:p w:rsidR="002C2CDD" w:rsidRPr="00333CD3" w:rsidRDefault="00BE307A" w:rsidP="007569C1">
            <w:r>
              <w:t xml:space="preserve">Recherche de stage </w:t>
            </w:r>
            <w:r w:rsidR="001E0DD1">
              <w:t>d’application de 3 mois dans l’aéronautique ou le spatial</w:t>
            </w:r>
            <w:r>
              <w:t xml:space="preserve"> </w:t>
            </w:r>
          </w:p>
          <w:p w:rsidR="002C2CDD" w:rsidRPr="00333CD3" w:rsidRDefault="004021A0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67D0A074844B44438905D6D13A07FB25"/>
                </w:placeholder>
                <w:temporary/>
                <w:showingPlcHdr/>
                <w15:appearance w15:val="hidden"/>
              </w:sdtPr>
              <w:sdtEndPr/>
              <w:sdtContent>
                <w:r w:rsidR="00BB1D9E" w:rsidRPr="00BB1D9E">
                  <w:rPr>
                    <w:lang w:bidi="fr-FR"/>
                  </w:rPr>
                  <w:t>COMPÉTENCES</w:t>
                </w:r>
              </w:sdtContent>
            </w:sdt>
          </w:p>
          <w:p w:rsidR="00654D80" w:rsidRDefault="00654D80" w:rsidP="00654D80">
            <w:r>
              <w:t>Gestion de projet</w:t>
            </w:r>
          </w:p>
          <w:p w:rsidR="00654D80" w:rsidRDefault="00654D80" w:rsidP="00654D80"/>
          <w:p w:rsidR="00654D80" w:rsidRDefault="00654D80" w:rsidP="00654D80">
            <w:r>
              <w:t>Conception technique</w:t>
            </w:r>
          </w:p>
          <w:p w:rsidR="001E0DD1" w:rsidRDefault="001E0DD1" w:rsidP="00654D80"/>
          <w:p w:rsidR="001E0DD1" w:rsidRDefault="001E0DD1" w:rsidP="00654D80">
            <w:r>
              <w:t>Ingénierie système</w:t>
            </w:r>
            <w:bookmarkStart w:id="0" w:name="_GoBack"/>
            <w:bookmarkEnd w:id="0"/>
          </w:p>
          <w:p w:rsidR="00654D80" w:rsidRDefault="00654D80" w:rsidP="00654D80"/>
          <w:p w:rsidR="009E7C6D" w:rsidRDefault="00654D80" w:rsidP="00654D80">
            <w:r>
              <w:t xml:space="preserve">Maitrise de la </w:t>
            </w:r>
            <w:r w:rsidR="009E7C6D">
              <w:t>CAO :</w:t>
            </w:r>
          </w:p>
          <w:p w:rsidR="00654D80" w:rsidRDefault="00654D80" w:rsidP="00654D80">
            <w:r>
              <w:t>CATIA</w:t>
            </w:r>
            <w:r w:rsidR="009E7C6D">
              <w:t xml:space="preserve"> v5, SOLIDWORKS</w:t>
            </w:r>
          </w:p>
          <w:p w:rsidR="00654D80" w:rsidRDefault="00654D80" w:rsidP="00741125"/>
          <w:p w:rsidR="00BE307A" w:rsidRDefault="009E7C6D" w:rsidP="00741125">
            <w:r>
              <w:t xml:space="preserve">Maitrise de la programmation : </w:t>
            </w:r>
            <w:r w:rsidR="00BE307A">
              <w:t>C++, HTML, CSS, PHP, Python</w:t>
            </w:r>
          </w:p>
          <w:p w:rsidR="00654D80" w:rsidRDefault="00654D80" w:rsidP="00741125"/>
          <w:p w:rsidR="00654D80" w:rsidRDefault="00654D80" w:rsidP="00741125"/>
          <w:p w:rsidR="00BE307A" w:rsidRDefault="00BE307A" w:rsidP="00BE307A">
            <w:pPr>
              <w:pStyle w:val="Titre3"/>
            </w:pPr>
            <w:r>
              <w:t>LANGUES</w:t>
            </w:r>
          </w:p>
          <w:p w:rsidR="00BE307A" w:rsidRDefault="00BE307A" w:rsidP="00BE307A"/>
          <w:p w:rsidR="00BE307A" w:rsidRDefault="00BE307A" w:rsidP="00BE307A">
            <w:pPr>
              <w:pStyle w:val="Paragraphedeliste"/>
              <w:numPr>
                <w:ilvl w:val="0"/>
                <w:numId w:val="1"/>
              </w:numPr>
            </w:pPr>
            <w:r>
              <w:t>Anglais :</w:t>
            </w:r>
            <w:r w:rsidR="009E7C6D">
              <w:t xml:space="preserve"> Bilingue</w:t>
            </w:r>
          </w:p>
          <w:p w:rsidR="00BE307A" w:rsidRDefault="00BE307A" w:rsidP="00BE307A">
            <w:pPr>
              <w:pStyle w:val="Paragraphedeliste"/>
              <w:numPr>
                <w:ilvl w:val="0"/>
                <w:numId w:val="1"/>
              </w:numPr>
            </w:pPr>
            <w:r>
              <w:t>Allemand : B1</w:t>
            </w:r>
            <w:r w:rsidR="001E0DD1">
              <w:t xml:space="preserve"> (KMK B1)</w:t>
            </w:r>
          </w:p>
          <w:p w:rsidR="001E0DD1" w:rsidRDefault="001E0DD1" w:rsidP="001E0DD1">
            <w:pPr>
              <w:pStyle w:val="Paragraphedeliste"/>
            </w:pPr>
          </w:p>
          <w:p w:rsidR="00BE307A" w:rsidRDefault="00BE307A" w:rsidP="00BE307A"/>
          <w:p w:rsidR="00BE307A" w:rsidRPr="00333CD3" w:rsidRDefault="00BE307A" w:rsidP="00BE307A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4021A0" w:rsidP="00C612DA">
                  <w:pPr>
                    <w:pStyle w:val="Titre1"/>
                    <w:outlineLvl w:val="0"/>
                  </w:pPr>
                  <w:sdt>
                    <w:sdtPr>
                      <w:alias w:val="Votre nom :"/>
                      <w:tag w:val="Votre nom :"/>
                      <w:id w:val="1982421306"/>
                      <w:placeholder>
                        <w:docPart w:val="579A5F4DE0A84D2490C4F791CDCBF34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307A">
                        <w:t>Paco TANCHON</w:t>
                      </w:r>
                    </w:sdtContent>
                  </w:sdt>
                </w:p>
                <w:p w:rsidR="00C612DA" w:rsidRPr="00333CD3" w:rsidRDefault="00BE307A" w:rsidP="004E42FC">
                  <w:pPr>
                    <w:pStyle w:val="Titre2"/>
                    <w:outlineLvl w:val="1"/>
                  </w:pPr>
                  <w:r>
                    <w:t xml:space="preserve">Éleve ingÉnieur – </w:t>
                  </w:r>
                  <w:r w:rsidR="004E42FC">
                    <w:t>É</w:t>
                  </w:r>
                  <w:r>
                    <w:t>cole centrale lyon</w:t>
                  </w:r>
                </w:p>
              </w:tc>
            </w:tr>
          </w:tbl>
          <w:p w:rsidR="002C2CDD" w:rsidRPr="00333CD3" w:rsidRDefault="004021A0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C6F33C621B544802A96331EDA03C66B7"/>
                </w:placeholder>
                <w:temporary/>
                <w:showingPlcHdr/>
                <w15:appearance w15:val="hidden"/>
              </w:sdtPr>
              <w:sdtEndPr/>
              <w:sdtContent>
                <w:r w:rsidR="009947B0" w:rsidRPr="009947B0">
                  <w:rPr>
                    <w:lang w:bidi="fr-FR"/>
                  </w:rPr>
                  <w:t>EXPÉRIENCE</w:t>
                </w:r>
              </w:sdtContent>
            </w:sdt>
          </w:p>
          <w:p w:rsidR="009E7C6D" w:rsidRPr="00333CD3" w:rsidRDefault="009E7C6D" w:rsidP="009E7C6D">
            <w:pPr>
              <w:pStyle w:val="Titre4"/>
            </w:pPr>
            <w:bookmarkStart w:id="1" w:name="OLE_LINK5"/>
            <w:bookmarkStart w:id="2" w:name="OLE_LINK6"/>
            <w:r>
              <w:t>PRESIDENT</w:t>
            </w:r>
            <w:r w:rsidRPr="00333CD3">
              <w:rPr>
                <w:lang w:bidi="fr-FR"/>
              </w:rPr>
              <w:t xml:space="preserve"> • </w:t>
            </w:r>
            <w:r>
              <w:t>epsa</w:t>
            </w:r>
            <w:r w:rsidRPr="00333CD3">
              <w:rPr>
                <w:lang w:bidi="fr-FR"/>
              </w:rPr>
              <w:t xml:space="preserve"> • </w:t>
            </w:r>
            <w:r>
              <w:t>2018 - 2019</w:t>
            </w:r>
          </w:p>
          <w:p w:rsidR="009E7C6D" w:rsidRDefault="009E7C6D" w:rsidP="009E7C6D">
            <w:r>
              <w:t>Développement de la stratégie de l’écurie à long terme</w:t>
            </w:r>
          </w:p>
          <w:p w:rsidR="009E7C6D" w:rsidRDefault="009E7C6D" w:rsidP="009E7C6D">
            <w:r>
              <w:t xml:space="preserve">Management de </w:t>
            </w:r>
            <w:r w:rsidR="001E0DD1">
              <w:t>5</w:t>
            </w:r>
            <w:r>
              <w:t>0 élèves-ingénieurs de l’E</w:t>
            </w:r>
            <w:r w:rsidR="00425762">
              <w:t xml:space="preserve">cole </w:t>
            </w:r>
            <w:r>
              <w:t>C</w:t>
            </w:r>
            <w:r w:rsidR="00425762">
              <w:t xml:space="preserve">entrale </w:t>
            </w:r>
            <w:r>
              <w:t>L</w:t>
            </w:r>
            <w:r w:rsidR="00425762">
              <w:t>yon</w:t>
            </w:r>
            <w:r>
              <w:t>.</w:t>
            </w:r>
          </w:p>
          <w:p w:rsidR="001E0DD1" w:rsidRDefault="009E7C6D" w:rsidP="009E7C6D">
            <w:r>
              <w:t>Budget : 1</w:t>
            </w:r>
            <w:r w:rsidR="001E0DD1">
              <w:t>8</w:t>
            </w:r>
            <w:r>
              <w:t>0 k€</w:t>
            </w:r>
          </w:p>
          <w:p w:rsidR="001E0DD1" w:rsidRPr="00333CD3" w:rsidRDefault="001E0DD1" w:rsidP="001E0DD1">
            <w:pPr>
              <w:pStyle w:val="Titre4"/>
            </w:pPr>
            <w:r>
              <w:t>OUVRIER MONTEUR</w:t>
            </w:r>
            <w:r w:rsidRPr="00333CD3">
              <w:rPr>
                <w:lang w:bidi="fr-FR"/>
              </w:rPr>
              <w:t xml:space="preserve"> • </w:t>
            </w:r>
            <w:r>
              <w:t>SAFRAN AIRCRAFT ENGINES</w:t>
            </w:r>
            <w:r w:rsidRPr="00333CD3">
              <w:rPr>
                <w:lang w:bidi="fr-FR"/>
              </w:rPr>
              <w:t xml:space="preserve"> • </w:t>
            </w:r>
            <w:r>
              <w:t xml:space="preserve">2018 </w:t>
            </w:r>
          </w:p>
          <w:p w:rsidR="001E0DD1" w:rsidRDefault="001E0DD1" w:rsidP="009E7C6D">
            <w:r>
              <w:t>Travail de monteur sur la chaine d’assemblage final du LEAP</w:t>
            </w:r>
          </w:p>
          <w:p w:rsidR="002C2CDD" w:rsidRPr="00333CD3" w:rsidRDefault="00654D80" w:rsidP="007569C1">
            <w:pPr>
              <w:pStyle w:val="Titre4"/>
            </w:pPr>
            <w:r>
              <w:t>Pole motorisation</w:t>
            </w:r>
            <w:r w:rsidR="002C2CDD" w:rsidRPr="00333CD3">
              <w:rPr>
                <w:lang w:bidi="fr-FR"/>
              </w:rPr>
              <w:t xml:space="preserve"> • </w:t>
            </w:r>
            <w:r>
              <w:t>epsa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2017 - 2018</w:t>
            </w:r>
          </w:p>
          <w:p w:rsidR="00654D80" w:rsidRDefault="00654D80" w:rsidP="007569C1">
            <w:r>
              <w:t xml:space="preserve">Ecurie automobile participant au Formula </w:t>
            </w:r>
            <w:proofErr w:type="spellStart"/>
            <w:r>
              <w:t>Student</w:t>
            </w:r>
            <w:proofErr w:type="spellEnd"/>
            <w:r>
              <w:t xml:space="preserve">. </w:t>
            </w:r>
          </w:p>
          <w:p w:rsidR="002C2CDD" w:rsidRDefault="00654D80" w:rsidP="007569C1">
            <w:r>
              <w:t xml:space="preserve">Equipe de </w:t>
            </w:r>
            <w:r w:rsidR="001E0DD1">
              <w:t>5</w:t>
            </w:r>
            <w:r>
              <w:t>0 élèves-ingénieurs de l’E</w:t>
            </w:r>
            <w:r w:rsidR="00425762">
              <w:t xml:space="preserve">cole </w:t>
            </w:r>
            <w:r>
              <w:t>C</w:t>
            </w:r>
            <w:r w:rsidR="00425762">
              <w:t xml:space="preserve">entrale </w:t>
            </w:r>
            <w:r>
              <w:t>L</w:t>
            </w:r>
            <w:r w:rsidR="00425762">
              <w:t>yon</w:t>
            </w:r>
            <w:r>
              <w:t>.</w:t>
            </w:r>
          </w:p>
          <w:p w:rsidR="00654D80" w:rsidRPr="00333CD3" w:rsidRDefault="00654D80" w:rsidP="007569C1">
            <w:r>
              <w:t>Budget : 1</w:t>
            </w:r>
            <w:r w:rsidR="001E0DD1">
              <w:t>8</w:t>
            </w:r>
            <w:r>
              <w:t>0 k€</w:t>
            </w:r>
          </w:p>
          <w:bookmarkEnd w:id="1"/>
          <w:bookmarkEnd w:id="2"/>
          <w:p w:rsidR="002C2CDD" w:rsidRPr="00333CD3" w:rsidRDefault="00BE307A" w:rsidP="007569C1">
            <w:pPr>
              <w:pStyle w:val="Titre4"/>
            </w:pPr>
            <w:r>
              <w:t>Olympiades de sciences de l’ingenieur</w:t>
            </w:r>
            <w:r w:rsidR="002C2CDD" w:rsidRPr="00333CD3">
              <w:rPr>
                <w:lang w:bidi="fr-FR"/>
              </w:rPr>
              <w:t xml:space="preserve"> • </w:t>
            </w:r>
            <w:r>
              <w:t>2015</w:t>
            </w:r>
            <w:r>
              <w:rPr>
                <w:lang w:bidi="fr-FR"/>
              </w:rPr>
              <w:t xml:space="preserve"> </w:t>
            </w:r>
          </w:p>
          <w:p w:rsidR="002C2CDD" w:rsidRDefault="00654D80" w:rsidP="007569C1">
            <w:r>
              <w:t>Réalisation d’un drone de livraison avec atterrissage autonome.</w:t>
            </w:r>
          </w:p>
          <w:p w:rsidR="00654D80" w:rsidRDefault="00654D80" w:rsidP="007569C1">
            <w:r>
              <w:t>Premier Prix académique – Equipe de 5 personnes</w:t>
            </w:r>
          </w:p>
          <w:p w:rsidR="002C2EFD" w:rsidRPr="00333CD3" w:rsidRDefault="002C2EFD" w:rsidP="002C2EFD">
            <w:pPr>
              <w:pStyle w:val="Titre4"/>
            </w:pPr>
            <w:r>
              <w:t xml:space="preserve">Stage d’observation </w:t>
            </w:r>
            <w:r w:rsidRPr="00333CD3">
              <w:rPr>
                <w:lang w:bidi="fr-FR"/>
              </w:rPr>
              <w:t>•</w:t>
            </w:r>
            <w:r>
              <w:rPr>
                <w:lang w:bidi="fr-FR"/>
              </w:rPr>
              <w:t xml:space="preserve"> systra</w:t>
            </w:r>
            <w:r w:rsidRPr="00333CD3">
              <w:rPr>
                <w:lang w:bidi="fr-FR"/>
              </w:rPr>
              <w:t xml:space="preserve"> •</w:t>
            </w:r>
            <w:r>
              <w:t>2013</w:t>
            </w:r>
            <w:r>
              <w:rPr>
                <w:lang w:bidi="fr-FR"/>
              </w:rPr>
              <w:t xml:space="preserve"> </w:t>
            </w:r>
          </w:p>
          <w:p w:rsidR="002C2EFD" w:rsidRPr="00333CD3" w:rsidRDefault="002C2EFD" w:rsidP="002C2EFD">
            <w:r>
              <w:t>Stage en entreprise, axé sur le département informatique</w:t>
            </w:r>
            <w:r w:rsidR="00425762">
              <w:t>.</w:t>
            </w:r>
          </w:p>
          <w:p w:rsidR="002C2EFD" w:rsidRPr="00333CD3" w:rsidRDefault="002C2EFD" w:rsidP="002C2EFD">
            <w:pPr>
              <w:pStyle w:val="Titre4"/>
            </w:pPr>
            <w:r>
              <w:t xml:space="preserve">Stage d’observation </w:t>
            </w:r>
            <w:r w:rsidRPr="00333CD3">
              <w:rPr>
                <w:lang w:bidi="fr-FR"/>
              </w:rPr>
              <w:t>•</w:t>
            </w:r>
            <w:r>
              <w:rPr>
                <w:lang w:bidi="fr-FR"/>
              </w:rPr>
              <w:t xml:space="preserve"> GEMALTO</w:t>
            </w:r>
            <w:r w:rsidRPr="00333CD3">
              <w:rPr>
                <w:lang w:bidi="fr-FR"/>
              </w:rPr>
              <w:t xml:space="preserve"> •</w:t>
            </w:r>
            <w:r>
              <w:t>2012</w:t>
            </w:r>
            <w:r>
              <w:rPr>
                <w:lang w:bidi="fr-FR"/>
              </w:rPr>
              <w:t xml:space="preserve"> </w:t>
            </w:r>
          </w:p>
          <w:p w:rsidR="002C2EFD" w:rsidRPr="00333CD3" w:rsidRDefault="002C2EFD" w:rsidP="002C2EFD">
            <w:r>
              <w:t>Stage d’observation en entreprise, visite des différents services et département du site de Gémenos</w:t>
            </w:r>
            <w:r w:rsidR="00425762">
              <w:t>.</w:t>
            </w:r>
          </w:p>
          <w:p w:rsidR="002C2CDD" w:rsidRPr="00333CD3" w:rsidRDefault="004021A0" w:rsidP="007569C1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E065E5677B4444EF92F8FA4CEF615D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fr-FR"/>
                  </w:rPr>
                  <w:t>Formation</w:t>
                </w:r>
              </w:sdtContent>
            </w:sdt>
          </w:p>
          <w:p w:rsidR="00654D80" w:rsidRDefault="00654D80" w:rsidP="00654D80">
            <w:pPr>
              <w:pStyle w:val="Titre4"/>
              <w:rPr>
                <w:lang w:bidi="fr-FR"/>
              </w:rPr>
            </w:pPr>
            <w:r>
              <w:t>Ecole centrale lyon</w:t>
            </w:r>
            <w:r w:rsidRPr="00333CD3">
              <w:rPr>
                <w:lang w:bidi="fr-FR"/>
              </w:rPr>
              <w:t xml:space="preserve"> • </w:t>
            </w:r>
            <w:r>
              <w:rPr>
                <w:lang w:bidi="fr-FR"/>
              </w:rPr>
              <w:t xml:space="preserve">2017 - </w:t>
            </w:r>
            <w:r>
              <w:t>2020</w:t>
            </w:r>
            <w:bookmarkStart w:id="3" w:name="OLE_LINK1"/>
            <w:bookmarkStart w:id="4" w:name="OLE_LINK2"/>
            <w:bookmarkStart w:id="5" w:name="OLE_LINK3"/>
            <w:bookmarkStart w:id="6" w:name="OLE_LINK4"/>
            <w:r w:rsidRPr="00333CD3">
              <w:rPr>
                <w:lang w:bidi="fr-FR"/>
              </w:rPr>
              <w:t xml:space="preserve"> • </w:t>
            </w:r>
            <w:bookmarkEnd w:id="3"/>
            <w:bookmarkEnd w:id="4"/>
            <w:bookmarkEnd w:id="5"/>
            <w:bookmarkEnd w:id="6"/>
            <w:r>
              <w:rPr>
                <w:lang w:bidi="fr-FR"/>
              </w:rPr>
              <w:t>lyon</w:t>
            </w:r>
          </w:p>
          <w:p w:rsidR="00654D80" w:rsidRDefault="00654D80" w:rsidP="00654D80">
            <w:r>
              <w:t>Grande école d’ingénieurs généralistes</w:t>
            </w:r>
          </w:p>
          <w:p w:rsidR="002C2CDD" w:rsidRPr="00333CD3" w:rsidRDefault="00BE307A" w:rsidP="007569C1">
            <w:pPr>
              <w:pStyle w:val="Titre4"/>
            </w:pPr>
            <w:r>
              <w:t>cpge scientifique psi</w:t>
            </w:r>
            <w:r w:rsidR="002C2CDD" w:rsidRPr="00333CD3">
              <w:rPr>
                <w:lang w:bidi="fr-FR"/>
              </w:rPr>
              <w:t xml:space="preserve"> • </w:t>
            </w:r>
            <w:r>
              <w:rPr>
                <w:lang w:bidi="fr-FR"/>
              </w:rPr>
              <w:t xml:space="preserve">2015 - </w:t>
            </w:r>
            <w:r>
              <w:t>2017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Lycee du parc</w:t>
            </w:r>
            <w:r w:rsidR="009E7C6D" w:rsidRPr="00333CD3">
              <w:rPr>
                <w:lang w:bidi="fr-FR"/>
              </w:rPr>
              <w:t xml:space="preserve"> • </w:t>
            </w:r>
            <w:r>
              <w:t>lyon</w:t>
            </w:r>
          </w:p>
          <w:p w:rsidR="002C2CDD" w:rsidRPr="00333CD3" w:rsidRDefault="00654D80" w:rsidP="007569C1">
            <w:r>
              <w:t>Classes préparatoires PCSI puis PSI</w:t>
            </w:r>
          </w:p>
          <w:p w:rsidR="002C2CDD" w:rsidRPr="00333CD3" w:rsidRDefault="00BE307A" w:rsidP="007569C1">
            <w:pPr>
              <w:pStyle w:val="Titre4"/>
            </w:pPr>
            <w:r>
              <w:t>baccalaureat s option si</w:t>
            </w:r>
            <w:r w:rsidR="002C2CDD" w:rsidRPr="00333CD3">
              <w:rPr>
                <w:lang w:bidi="fr-FR"/>
              </w:rPr>
              <w:t xml:space="preserve"> • </w:t>
            </w:r>
            <w:r>
              <w:t>2015</w:t>
            </w:r>
            <w:r w:rsidR="002C2CDD" w:rsidRPr="00333CD3">
              <w:rPr>
                <w:lang w:bidi="fr-FR"/>
              </w:rPr>
              <w:t xml:space="preserve"> • </w:t>
            </w:r>
            <w:r w:rsidR="009E7C6D">
              <w:t>lycée thiers</w:t>
            </w:r>
            <w:r w:rsidR="009E7C6D" w:rsidRPr="00333CD3">
              <w:rPr>
                <w:lang w:bidi="fr-FR"/>
              </w:rPr>
              <w:t xml:space="preserve"> • </w:t>
            </w:r>
            <w:r>
              <w:t>marseille</w:t>
            </w:r>
          </w:p>
          <w:p w:rsidR="002C2CDD" w:rsidRDefault="00BE307A" w:rsidP="007569C1">
            <w:r>
              <w:t>Mention Très Bien – Mention Section Européenne</w:t>
            </w:r>
          </w:p>
          <w:p w:rsidR="00741125" w:rsidRPr="00333CD3" w:rsidRDefault="00741125" w:rsidP="002C2EFD"/>
        </w:tc>
      </w:tr>
    </w:tbl>
    <w:p w:rsidR="00EF7CC9" w:rsidRPr="00333CD3" w:rsidRDefault="004021A0" w:rsidP="00E22E87">
      <w:pPr>
        <w:pStyle w:val="Sansinterligne"/>
      </w:pPr>
      <w:r>
        <w:rPr>
          <w:noProof/>
        </w:rPr>
        <w:lastRenderedPageBreak/>
        <w:pict>
          <v:shape id="_x0000_s1026" type="#_x0000_t75" style="position:absolute;margin-left:-3pt;margin-top:-613.8pt;width:140.9pt;height:139.75pt;z-index:251661312;mso-position-horizontal-relative:text;mso-position-vertical-relative:text;mso-width-relative:page;mso-height-relative:page">
            <v:imagedata r:id="rId8" o:title="cv"/>
          </v:shape>
        </w:pict>
      </w:r>
    </w:p>
    <w:sectPr w:rsidR="00EF7CC9" w:rsidRPr="00333CD3" w:rsidSect="00872034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1A0" w:rsidRDefault="004021A0" w:rsidP="00713050">
      <w:pPr>
        <w:spacing w:line="240" w:lineRule="auto"/>
      </w:pPr>
      <w:r>
        <w:separator/>
      </w:r>
    </w:p>
  </w:endnote>
  <w:endnote w:type="continuationSeparator" w:id="0">
    <w:p w:rsidR="004021A0" w:rsidRDefault="004021A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1F0AE57" wp14:editId="695D3A09">
                    <wp:extent cx="329184" cy="329184"/>
                    <wp:effectExtent l="0" t="0" r="0" b="0"/>
                    <wp:docPr id="16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A28863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H2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GNtcfZ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e libre 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88863D4" wp14:editId="636A9FD1">
                    <wp:extent cx="329184" cy="329184"/>
                    <wp:effectExtent l="0" t="0" r="13970" b="13970"/>
                    <wp:docPr id="8" name="Groupe 4" descr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15B114" id="Groupe 4" o:spid="_x0000_s1026" alt="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MkgVZa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C821309" wp14:editId="7520E847">
                    <wp:extent cx="329184" cy="329184"/>
                    <wp:effectExtent l="0" t="0" r="13970" b="13970"/>
                    <wp:docPr id="9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1F8731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bHPhEAAMl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nWjWxz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A7BEBD9" wp14:editId="4F13A7A4">
                    <wp:extent cx="329184" cy="329184"/>
                    <wp:effectExtent l="0" t="0" r="13970" b="13970"/>
                    <wp:docPr id="12" name="Groupe 16" descr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984C7D" id="Groupe 16" o:spid="_x0000_s1026" alt="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m3xwMgRAADyYwAADgAAAAAAAAAAAAAAAAAuAgAAZHJz&#10;L2Uyb0RvYy54bWxQSwECLQAUAAYACAAAACEAaEcb0NgAAAADAQAADwAAAAAAAAAAAAAAAAAiFAAA&#10;ZHJzL2Rvd25yZXYueG1sUEsFBgAAAAAEAAQA8wAAACc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8073741596B14CF594383224AF0ADEE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2C2EFD" w:rsidP="00811117">
              <w:pPr>
                <w:pStyle w:val="Pieddepage"/>
              </w:pPr>
              <w:r>
                <w:t>paco.tanchon@ecl17.ec-lyon.fr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 :"/>
            <w:tag w:val="Twitter :"/>
            <w:id w:val="-642033892"/>
            <w:placeholder>
              <w:docPart w:val="3AE541B7F7394354B25BD3BDDA23D1F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>
              <w:docPart w:val="2DBA96623CB04503A5B2D783958C2FB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>
              <w:docPart w:val="A35A306C099D4D7DBC9AF79F06C9FAE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E0DD1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4111"/>
      <w:gridCol w:w="979"/>
      <w:gridCol w:w="1573"/>
      <w:gridCol w:w="3515"/>
    </w:tblGrid>
    <w:tr w:rsidR="00217980" w:rsidTr="004E42FC">
      <w:tc>
        <w:tcPr>
          <w:tcW w:w="411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50287C" wp14:editId="542DDBB0">
                    <wp:extent cx="329184" cy="329184"/>
                    <wp:effectExtent l="0" t="0" r="0" b="0"/>
                    <wp:docPr id="27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AAEE6E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M5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+sYM5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e libre 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97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</w:p>
      </w:tc>
      <w:tc>
        <w:tcPr>
          <w:tcW w:w="157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</w:p>
      </w:tc>
      <w:tc>
        <w:tcPr>
          <w:tcW w:w="351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4E42FC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E51C314" wp14:editId="21B5D5CC">
                    <wp:simplePos x="0" y="0"/>
                    <wp:positionH relativeFrom="column">
                      <wp:posOffset>294171</wp:posOffset>
                    </wp:positionH>
                    <wp:positionV relativeFrom="paragraph">
                      <wp:posOffset>1905</wp:posOffset>
                    </wp:positionV>
                    <wp:extent cx="329184" cy="329184"/>
                    <wp:effectExtent l="0" t="0" r="13970" b="13970"/>
                    <wp:wrapNone/>
                    <wp:docPr id="37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95D4908" id="Groupe 10" o:spid="_x0000_s1026" alt="Icône de téléphone" style="position:absolute;margin-left:23.15pt;margin-top:.15pt;width:25.9pt;height:25.9pt;z-index:25166028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h2QREAAMp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</v:group>
                </w:pict>
              </mc:Fallback>
            </mc:AlternateContent>
          </w:r>
        </w:p>
      </w:tc>
    </w:tr>
    <w:tr w:rsidR="00217980" w:rsidTr="004E42FC">
      <w:tc>
        <w:tcPr>
          <w:tcW w:w="411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4021A0" w:rsidP="002C2EFD">
          <w:pPr>
            <w:pStyle w:val="Pieddepage"/>
          </w:pPr>
          <w:sdt>
            <w:sdtPr>
              <w:alias w:val="E-mail :"/>
              <w:tag w:val="E-mail :"/>
              <w:id w:val="-1689822732"/>
              <w:placeholder>
                <w:docPart w:val="30CA9C125A63407C9EB2D741EC47721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2C2EFD">
                <w:t>paco.tanchon@ecl17.ec-lyon.fr</w:t>
              </w:r>
            </w:sdtContent>
          </w:sdt>
        </w:p>
      </w:tc>
      <w:tc>
        <w:tcPr>
          <w:tcW w:w="979" w:type="dxa"/>
          <w:tcMar>
            <w:top w:w="144" w:type="dxa"/>
            <w:left w:w="115" w:type="dxa"/>
            <w:right w:w="115" w:type="dxa"/>
          </w:tcMar>
        </w:tcPr>
        <w:p w:rsidR="00654D80" w:rsidRDefault="00654D80" w:rsidP="004E42FC">
          <w:pPr>
            <w:pStyle w:val="Pieddepage"/>
            <w:jc w:val="left"/>
            <w:rPr>
              <w:rFonts w:asciiTheme="minorHAnsi" w:hAnsiTheme="minorHAnsi"/>
              <w:caps w:val="0"/>
            </w:rPr>
          </w:pPr>
        </w:p>
        <w:p w:rsidR="00811117" w:rsidRPr="00C2098A" w:rsidRDefault="00811117" w:rsidP="00654D80">
          <w:pPr>
            <w:pStyle w:val="Pieddepage"/>
            <w:jc w:val="left"/>
          </w:pPr>
        </w:p>
      </w:tc>
      <w:tc>
        <w:tcPr>
          <w:tcW w:w="1573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depage"/>
          </w:pPr>
        </w:p>
      </w:tc>
      <w:tc>
        <w:tcPr>
          <w:tcW w:w="3515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4E42FC" w:rsidP="004E42FC">
          <w:pPr>
            <w:pStyle w:val="Pieddepage"/>
            <w:jc w:val="left"/>
          </w:pPr>
          <w:r>
            <w:t>06 13 85 20 09</w:t>
          </w:r>
        </w:p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1A0" w:rsidRDefault="004021A0" w:rsidP="00713050">
      <w:pPr>
        <w:spacing w:line="240" w:lineRule="auto"/>
      </w:pPr>
      <w:r>
        <w:separator/>
      </w:r>
    </w:p>
  </w:footnote>
  <w:footnote w:type="continuationSeparator" w:id="0">
    <w:p w:rsidR="004021A0" w:rsidRDefault="004021A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960D01">
          <w:pPr>
            <w:pStyle w:val="Initiales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6098707" wp14:editId="368DC8EC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-477520</wp:posOffset>
                    </wp:positionV>
                    <wp:extent cx="6665595" cy="1733550"/>
                    <wp:effectExtent l="0" t="0" r="9525" b="19050"/>
                    <wp:wrapNone/>
                    <wp:docPr id="3" name="Groupe 3" descr="Image d’en-tête de page de sui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3355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angle roug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ercle blanc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ercle roug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B6D33" id="Groupe 3" o:spid="_x0000_s1026" alt="Image d’en-tête de page de suite" style="position:absolute;margin-left:.3pt;margin-top:-37.6pt;width:524.85pt;height:136.5pt;z-index:-251657216;mso-width-percent:858;mso-position-vertical-relative:page;mso-width-percent:858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">
                    <v:rect id="Rectangle roug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ercle blanc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ercle roug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es:"/>
              <w:tag w:val="Initiales:"/>
              <w:id w:val="-177015416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60D01">
                <w:t>V</w:t>
              </w:r>
              <w:r w:rsidR="00960D01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021A0" w:rsidP="001A5CA9">
                <w:pPr>
                  <w:pStyle w:val="Titre1"/>
                  <w:outlineLvl w:val="0"/>
                </w:pPr>
                <w:sdt>
                  <w:sdtPr>
                    <w:alias w:val="Votre nom :"/>
                    <w:tag w:val="Votre nom 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307A">
                      <w:t>Paco TANCHON</w:t>
                    </w:r>
                  </w:sdtContent>
                </w:sdt>
              </w:p>
              <w:p w:rsidR="001A5CA9" w:rsidRDefault="004021A0" w:rsidP="001A5CA9">
                <w:pPr>
                  <w:pStyle w:val="Titre2"/>
                  <w:outlineLvl w:val="1"/>
                </w:pPr>
                <w:sdt>
                  <w:sdtPr>
                    <w:alias w:val="Profession ou secteur d’activité :"/>
                    <w:tag w:val="Profession ou secteur d’activité 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fr-FR"/>
                      </w:rPr>
                      <w:t>Profession ou secteur d’activité</w:t>
                    </w:r>
                  </w:sdtContent>
                </w:sdt>
                <w:r w:rsidR="00E12C60">
                  <w:rPr>
                    <w:lang w:bidi="fr-FR"/>
                  </w:rPr>
                  <w:t xml:space="preserve"> | </w:t>
                </w:r>
                <w:sdt>
                  <w:sdtPr>
                    <w:alias w:val="Lien vers d’autres pages en ligne :"/>
                    <w:tag w:val="Lien vers d’autres pages en ligne 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fr-FR"/>
                      </w:rPr>
                      <w:t>Lien vers d’autres pages en ligne : Portfolio/Site web/Blog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000A0"/>
    <w:multiLevelType w:val="hybridMultilevel"/>
    <w:tmpl w:val="DD72F22A"/>
    <w:lvl w:ilvl="0" w:tplc="33387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7A"/>
    <w:rsid w:val="00050243"/>
    <w:rsid w:val="00053087"/>
    <w:rsid w:val="00091382"/>
    <w:rsid w:val="000B0619"/>
    <w:rsid w:val="000B61CA"/>
    <w:rsid w:val="000D18B5"/>
    <w:rsid w:val="000F7610"/>
    <w:rsid w:val="00114ED7"/>
    <w:rsid w:val="00140B0E"/>
    <w:rsid w:val="001A5CA9"/>
    <w:rsid w:val="001B2AC1"/>
    <w:rsid w:val="001B403A"/>
    <w:rsid w:val="001D2CE4"/>
    <w:rsid w:val="001E0DD1"/>
    <w:rsid w:val="00217980"/>
    <w:rsid w:val="00271662"/>
    <w:rsid w:val="0027404F"/>
    <w:rsid w:val="00293B83"/>
    <w:rsid w:val="002B091C"/>
    <w:rsid w:val="002C2CDD"/>
    <w:rsid w:val="002C2EFD"/>
    <w:rsid w:val="002D45C6"/>
    <w:rsid w:val="002F03FA"/>
    <w:rsid w:val="00313E86"/>
    <w:rsid w:val="00333CD3"/>
    <w:rsid w:val="00340365"/>
    <w:rsid w:val="00342B64"/>
    <w:rsid w:val="00364079"/>
    <w:rsid w:val="003C5528"/>
    <w:rsid w:val="004021A0"/>
    <w:rsid w:val="004077FB"/>
    <w:rsid w:val="00424DD9"/>
    <w:rsid w:val="00425762"/>
    <w:rsid w:val="0046104A"/>
    <w:rsid w:val="004717C5"/>
    <w:rsid w:val="004E42FC"/>
    <w:rsid w:val="00523479"/>
    <w:rsid w:val="00543DB7"/>
    <w:rsid w:val="005628D4"/>
    <w:rsid w:val="00570374"/>
    <w:rsid w:val="005729B0"/>
    <w:rsid w:val="00586A84"/>
    <w:rsid w:val="005A1F28"/>
    <w:rsid w:val="00641630"/>
    <w:rsid w:val="00644988"/>
    <w:rsid w:val="00654D80"/>
    <w:rsid w:val="00684488"/>
    <w:rsid w:val="006A3CE7"/>
    <w:rsid w:val="006A6F51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21EFE"/>
    <w:rsid w:val="00841146"/>
    <w:rsid w:val="00850ABA"/>
    <w:rsid w:val="00872034"/>
    <w:rsid w:val="0088504C"/>
    <w:rsid w:val="0089382B"/>
    <w:rsid w:val="008A1907"/>
    <w:rsid w:val="008C6BCA"/>
    <w:rsid w:val="008C7B50"/>
    <w:rsid w:val="008E16EA"/>
    <w:rsid w:val="0091633A"/>
    <w:rsid w:val="009505FF"/>
    <w:rsid w:val="0095657C"/>
    <w:rsid w:val="00960D01"/>
    <w:rsid w:val="009947B0"/>
    <w:rsid w:val="009B3C40"/>
    <w:rsid w:val="009E7C6D"/>
    <w:rsid w:val="00A159CD"/>
    <w:rsid w:val="00A42540"/>
    <w:rsid w:val="00A50939"/>
    <w:rsid w:val="00AA00E4"/>
    <w:rsid w:val="00AA6A40"/>
    <w:rsid w:val="00B5664D"/>
    <w:rsid w:val="00B61C2A"/>
    <w:rsid w:val="00BA5B40"/>
    <w:rsid w:val="00BB1D9E"/>
    <w:rsid w:val="00BD0206"/>
    <w:rsid w:val="00BE307A"/>
    <w:rsid w:val="00BE73D7"/>
    <w:rsid w:val="00C03B8C"/>
    <w:rsid w:val="00C2098A"/>
    <w:rsid w:val="00C37E3F"/>
    <w:rsid w:val="00C5444A"/>
    <w:rsid w:val="00C612DA"/>
    <w:rsid w:val="00C7741E"/>
    <w:rsid w:val="00C875AB"/>
    <w:rsid w:val="00CA3DF1"/>
    <w:rsid w:val="00CA4581"/>
    <w:rsid w:val="00CA47EE"/>
    <w:rsid w:val="00CE18D5"/>
    <w:rsid w:val="00CF05CC"/>
    <w:rsid w:val="00CF5F90"/>
    <w:rsid w:val="00D04109"/>
    <w:rsid w:val="00D76EC8"/>
    <w:rsid w:val="00DB7105"/>
    <w:rsid w:val="00DD6416"/>
    <w:rsid w:val="00DF4E0A"/>
    <w:rsid w:val="00E02DCD"/>
    <w:rsid w:val="00E12C60"/>
    <w:rsid w:val="00E14D14"/>
    <w:rsid w:val="00E22E87"/>
    <w:rsid w:val="00E57630"/>
    <w:rsid w:val="00E86C2B"/>
    <w:rsid w:val="00EF7CC9"/>
    <w:rsid w:val="00F024A5"/>
    <w:rsid w:val="00F207C0"/>
    <w:rsid w:val="00F20AE5"/>
    <w:rsid w:val="00F645C7"/>
    <w:rsid w:val="00F6692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960BB5-E63E-4A9A-A718-430EEE0A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CE18D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BE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ep\AppData\Roaming\Microsoft\Templates\C.V.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838235FAF64155B81B15A12B96CF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17AC5-EFC4-4A85-8001-FB6CF6FAE7F2}"/>
      </w:docPartPr>
      <w:docPartBody>
        <w:p w:rsidR="00877440" w:rsidRDefault="00CE44BF">
          <w:pPr>
            <w:pStyle w:val="7F838235FAF64155B81B15A12B96CF71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67D0A074844B44438905D6D13A07F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959BFB-AEA5-4696-8DF1-BE5318D3FF09}"/>
      </w:docPartPr>
      <w:docPartBody>
        <w:p w:rsidR="00877440" w:rsidRDefault="00CE44BF">
          <w:pPr>
            <w:pStyle w:val="67D0A074844B44438905D6D13A07FB25"/>
          </w:pPr>
          <w:r w:rsidRPr="00BB1D9E">
            <w:rPr>
              <w:lang w:bidi="fr-FR"/>
            </w:rPr>
            <w:t>COMPÉTENCES</w:t>
          </w:r>
        </w:p>
      </w:docPartBody>
    </w:docPart>
    <w:docPart>
      <w:docPartPr>
        <w:name w:val="579A5F4DE0A84D2490C4F791CDCBF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9E56F1-2589-46BB-969D-DDD611CCFB17}"/>
      </w:docPartPr>
      <w:docPartBody>
        <w:p w:rsidR="00877440" w:rsidRDefault="00CE44BF">
          <w:pPr>
            <w:pStyle w:val="579A5F4DE0A84D2490C4F791CDCBF34D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C6F33C621B544802A96331EDA03C66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3F022B-1DF0-4C9C-BAAA-7F39C2B7ECFD}"/>
      </w:docPartPr>
      <w:docPartBody>
        <w:p w:rsidR="00877440" w:rsidRDefault="00CE44BF">
          <w:pPr>
            <w:pStyle w:val="C6F33C621B544802A96331EDA03C66B7"/>
          </w:pPr>
          <w:r w:rsidRPr="009947B0">
            <w:rPr>
              <w:lang w:bidi="fr-FR"/>
            </w:rPr>
            <w:t>EXPÉRIENCE</w:t>
          </w:r>
        </w:p>
      </w:docPartBody>
    </w:docPart>
    <w:docPart>
      <w:docPartPr>
        <w:name w:val="E065E5677B4444EF92F8FA4CEF615D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0B998-57B2-4BA9-B2C3-9CAAA90AC5D4}"/>
      </w:docPartPr>
      <w:docPartBody>
        <w:p w:rsidR="00877440" w:rsidRDefault="00CE44BF">
          <w:pPr>
            <w:pStyle w:val="E065E5677B4444EF92F8FA4CEF615D7B"/>
          </w:pPr>
          <w:r w:rsidRPr="00333CD3">
            <w:rPr>
              <w:lang w:bidi="fr-FR"/>
            </w:rPr>
            <w:t>Formation</w:t>
          </w:r>
        </w:p>
      </w:docPartBody>
    </w:docPart>
    <w:docPart>
      <w:docPartPr>
        <w:name w:val="30CA9C125A63407C9EB2D741EC4772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2F09C0-BE15-4121-8292-E63C97552A80}"/>
      </w:docPartPr>
      <w:docPartBody>
        <w:p w:rsidR="00877440" w:rsidRDefault="00CE44BF">
          <w:pPr>
            <w:pStyle w:val="30CA9C125A63407C9EB2D741EC47721F"/>
          </w:pPr>
          <w:r w:rsidRPr="00333CD3">
            <w:rPr>
              <w:lang w:bidi="fr-FR"/>
            </w:rPr>
            <w:t>Date d’obtention</w:t>
          </w:r>
        </w:p>
      </w:docPartBody>
    </w:docPart>
    <w:docPart>
      <w:docPartPr>
        <w:name w:val="8073741596B14CF594383224AF0ADE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82A97-8317-4A84-8F82-DA8DD724FF1D}"/>
      </w:docPartPr>
      <w:docPartBody>
        <w:p w:rsidR="00877440" w:rsidRDefault="00CE44BF">
          <w:pPr>
            <w:pStyle w:val="8073741596B14CF594383224AF0ADEE3"/>
          </w:pPr>
          <w:r w:rsidRPr="00333CD3">
            <w:rPr>
              <w:lang w:bidi="fr-FR"/>
            </w:rPr>
            <w:t>Établissement</w:t>
          </w:r>
        </w:p>
      </w:docPartBody>
    </w:docPart>
    <w:docPart>
      <w:docPartPr>
        <w:name w:val="3AE541B7F7394354B25BD3BDDA23D1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EFE02E-B9B6-4601-A632-D3B3C830A93B}"/>
      </w:docPartPr>
      <w:docPartBody>
        <w:p w:rsidR="00877440" w:rsidRDefault="00CE44BF">
          <w:pPr>
            <w:pStyle w:val="3AE541B7F7394354B25BD3BDDA23D1F8"/>
          </w:pPr>
          <w:r w:rsidRPr="00BB1D9E">
            <w:rPr>
              <w:lang w:bidi="fr-FR"/>
            </w:rPr>
            <w:t>EXPÉRIENCE DE BÉNÉVOLAT</w:t>
          </w:r>
          <w:r w:rsidRPr="00333CD3">
            <w:rPr>
              <w:lang w:bidi="fr-FR"/>
            </w:rPr>
            <w:t xml:space="preserve"> ou d’animation</w:t>
          </w:r>
        </w:p>
      </w:docPartBody>
    </w:docPart>
    <w:docPart>
      <w:docPartPr>
        <w:name w:val="2DBA96623CB04503A5B2D783958C2F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196BA0-C24E-4156-9A26-B42CE1916CD0}"/>
      </w:docPartPr>
      <w:docPartBody>
        <w:p w:rsidR="00877440" w:rsidRDefault="00A95F76" w:rsidP="00A95F76">
          <w:pPr>
            <w:pStyle w:val="2DBA96623CB04503A5B2D783958C2FB7"/>
          </w:pPr>
          <w:r w:rsidRPr="00BB1D9E">
            <w:rPr>
              <w:lang w:bidi="fr-FR"/>
            </w:rPr>
            <w:t>COMPÉTENCES</w:t>
          </w:r>
        </w:p>
      </w:docPartBody>
    </w:docPart>
    <w:docPart>
      <w:docPartPr>
        <w:name w:val="A35A306C099D4D7DBC9AF79F06C9FA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6E33B-AA5D-432E-A4CF-43D9BBE282D5}"/>
      </w:docPartPr>
      <w:docPartBody>
        <w:p w:rsidR="00877440" w:rsidRDefault="00A95F76" w:rsidP="00A95F76">
          <w:pPr>
            <w:pStyle w:val="A35A306C099D4D7DBC9AF79F06C9FAEC"/>
          </w:pPr>
          <w:r w:rsidRPr="00BB1D9E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76"/>
    <w:rsid w:val="001A2679"/>
    <w:rsid w:val="00877440"/>
    <w:rsid w:val="008C5642"/>
    <w:rsid w:val="00A329F2"/>
    <w:rsid w:val="00A95F76"/>
    <w:rsid w:val="00CE44BF"/>
    <w:rsid w:val="00E4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9153E759A8544B590F251567FA6A553">
    <w:name w:val="C9153E759A8544B590F251567FA6A553"/>
  </w:style>
  <w:style w:type="paragraph" w:customStyle="1" w:styleId="7F838235FAF64155B81B15A12B96CF71">
    <w:name w:val="7F838235FAF64155B81B15A12B96CF71"/>
  </w:style>
  <w:style w:type="paragraph" w:customStyle="1" w:styleId="F1424D18D28441CB8ADC14346976C679">
    <w:name w:val="F1424D18D28441CB8ADC14346976C679"/>
  </w:style>
  <w:style w:type="paragraph" w:customStyle="1" w:styleId="67D0A074844B44438905D6D13A07FB25">
    <w:name w:val="67D0A074844B44438905D6D13A07FB25"/>
  </w:style>
  <w:style w:type="paragraph" w:customStyle="1" w:styleId="ED2B09745BC7408DAA9E04E9EDC91AD1">
    <w:name w:val="ED2B09745BC7408DAA9E04E9EDC91AD1"/>
  </w:style>
  <w:style w:type="paragraph" w:customStyle="1" w:styleId="579A5F4DE0A84D2490C4F791CDCBF34D">
    <w:name w:val="579A5F4DE0A84D2490C4F791CDCBF34D"/>
  </w:style>
  <w:style w:type="paragraph" w:customStyle="1" w:styleId="01015D4D9DAE415F8A00500E0C87344C">
    <w:name w:val="01015D4D9DAE415F8A00500E0C87344C"/>
  </w:style>
  <w:style w:type="paragraph" w:customStyle="1" w:styleId="FD93B7A1EBD94668BEA04C7506DF2646">
    <w:name w:val="FD93B7A1EBD94668BEA04C7506DF2646"/>
  </w:style>
  <w:style w:type="paragraph" w:customStyle="1" w:styleId="C6F33C621B544802A96331EDA03C66B7">
    <w:name w:val="C6F33C621B544802A96331EDA03C66B7"/>
  </w:style>
  <w:style w:type="paragraph" w:customStyle="1" w:styleId="A80B9399C8874F648DA7B0A104F31743">
    <w:name w:val="A80B9399C8874F648DA7B0A104F31743"/>
  </w:style>
  <w:style w:type="paragraph" w:customStyle="1" w:styleId="E91EEA829D5844999F3A6F994C991FD3">
    <w:name w:val="E91EEA829D5844999F3A6F994C991FD3"/>
  </w:style>
  <w:style w:type="paragraph" w:customStyle="1" w:styleId="48CAB09B31C94E68B1C929C28025A33F">
    <w:name w:val="48CAB09B31C94E68B1C929C28025A33F"/>
  </w:style>
  <w:style w:type="paragraph" w:customStyle="1" w:styleId="EF7C0FE6B3214B5AABBC730DDB234F74">
    <w:name w:val="EF7C0FE6B3214B5AABBC730DDB234F74"/>
  </w:style>
  <w:style w:type="paragraph" w:customStyle="1" w:styleId="AA35FE10634C46E9B6E657F714D24C5D">
    <w:name w:val="AA35FE10634C46E9B6E657F714D24C5D"/>
  </w:style>
  <w:style w:type="paragraph" w:customStyle="1" w:styleId="E861465239B442B79684E896DF8CC5A1">
    <w:name w:val="E861465239B442B79684E896DF8CC5A1"/>
  </w:style>
  <w:style w:type="paragraph" w:customStyle="1" w:styleId="13E772D084264CE4BDFE378808C5A316">
    <w:name w:val="13E772D084264CE4BDFE378808C5A316"/>
  </w:style>
  <w:style w:type="paragraph" w:customStyle="1" w:styleId="508329EA3B054FF0953A700F14147AD7">
    <w:name w:val="508329EA3B054FF0953A700F14147AD7"/>
  </w:style>
  <w:style w:type="paragraph" w:customStyle="1" w:styleId="E065E5677B4444EF92F8FA4CEF615D7B">
    <w:name w:val="E065E5677B4444EF92F8FA4CEF615D7B"/>
  </w:style>
  <w:style w:type="paragraph" w:customStyle="1" w:styleId="5D0089A30B184A12BC89A40514170916">
    <w:name w:val="5D0089A30B184A12BC89A40514170916"/>
  </w:style>
  <w:style w:type="paragraph" w:customStyle="1" w:styleId="3877CA976ED342FFBC162F5876D327A1">
    <w:name w:val="3877CA976ED342FFBC162F5876D327A1"/>
  </w:style>
  <w:style w:type="paragraph" w:customStyle="1" w:styleId="3AE380D8C5164D88B828022EE2FEBD46">
    <w:name w:val="3AE380D8C5164D88B828022EE2FEBD46"/>
  </w:style>
  <w:style w:type="paragraph" w:customStyle="1" w:styleId="5F65427A7995485EBA769307544522FD">
    <w:name w:val="5F65427A7995485EBA769307544522FD"/>
  </w:style>
  <w:style w:type="paragraph" w:customStyle="1" w:styleId="B64BF0B7B3BB4E25AD29BB824EF5D67F">
    <w:name w:val="B64BF0B7B3BB4E25AD29BB824EF5D67F"/>
  </w:style>
  <w:style w:type="paragraph" w:customStyle="1" w:styleId="30CA9C125A63407C9EB2D741EC47721F">
    <w:name w:val="30CA9C125A63407C9EB2D741EC47721F"/>
  </w:style>
  <w:style w:type="paragraph" w:customStyle="1" w:styleId="8073741596B14CF594383224AF0ADEE3">
    <w:name w:val="8073741596B14CF594383224AF0ADEE3"/>
  </w:style>
  <w:style w:type="paragraph" w:customStyle="1" w:styleId="A1E41CF777C6435AB6E15D231785C7DB">
    <w:name w:val="A1E41CF777C6435AB6E15D231785C7DB"/>
  </w:style>
  <w:style w:type="paragraph" w:customStyle="1" w:styleId="3AE541B7F7394354B25BD3BDDA23D1F8">
    <w:name w:val="3AE541B7F7394354B25BD3BDDA23D1F8"/>
  </w:style>
  <w:style w:type="paragraph" w:customStyle="1" w:styleId="8E68040F320547A69753BB341F4CFD24">
    <w:name w:val="8E68040F320547A69753BB341F4CFD24"/>
  </w:style>
  <w:style w:type="paragraph" w:customStyle="1" w:styleId="2DBA96623CB04503A5B2D783958C2FB7">
    <w:name w:val="2DBA96623CB04503A5B2D783958C2FB7"/>
    <w:rsid w:val="00A95F76"/>
  </w:style>
  <w:style w:type="paragraph" w:customStyle="1" w:styleId="7E15FAB7F223441DA55CFBF7D67A9C42">
    <w:name w:val="7E15FAB7F223441DA55CFBF7D67A9C42"/>
    <w:rsid w:val="00A95F76"/>
  </w:style>
  <w:style w:type="paragraph" w:customStyle="1" w:styleId="A35A306C099D4D7DBC9AF79F06C9FAEC">
    <w:name w:val="A35A306C099D4D7DBC9AF79F06C9FAEC"/>
    <w:rsid w:val="00A95F76"/>
  </w:style>
  <w:style w:type="paragraph" w:customStyle="1" w:styleId="D346FF40D12C45BE8DB28495B1C56296">
    <w:name w:val="D346FF40D12C45BE8DB28495B1C56296"/>
    <w:rsid w:val="00A95F76"/>
  </w:style>
  <w:style w:type="paragraph" w:customStyle="1" w:styleId="A8EE59F00F0140ACBD6EB8382553C71D">
    <w:name w:val="A8EE59F00F0140ACBD6EB8382553C71D"/>
    <w:rsid w:val="00A95F76"/>
  </w:style>
  <w:style w:type="paragraph" w:customStyle="1" w:styleId="27DFBF1A5E024CA194D4EF76B2277A31">
    <w:name w:val="27DFBF1A5E024CA194D4EF76B2277A31"/>
    <w:rsid w:val="00A95F76"/>
  </w:style>
  <w:style w:type="paragraph" w:customStyle="1" w:styleId="0AE2C77404884D398422CCE6E173E6E8">
    <w:name w:val="0AE2C77404884D398422CCE6E173E6E8"/>
    <w:rsid w:val="00E41D1F"/>
  </w:style>
  <w:style w:type="paragraph" w:customStyle="1" w:styleId="6BA73D9E2A08420CA35071F41A423053">
    <w:name w:val="6BA73D9E2A08420CA35071F41A423053"/>
    <w:rsid w:val="00E41D1F"/>
  </w:style>
  <w:style w:type="paragraph" w:customStyle="1" w:styleId="078A6D5F9EF24E919C9D5ED37B94420B">
    <w:name w:val="078A6D5F9EF24E919C9D5ED37B94420B"/>
    <w:rsid w:val="00E41D1F"/>
  </w:style>
  <w:style w:type="paragraph" w:customStyle="1" w:styleId="67B33CC9CD4B4C4ABA2F6C1DED700C40">
    <w:name w:val="67B33CC9CD4B4C4ABA2F6C1DED700C40"/>
    <w:rsid w:val="00E41D1F"/>
  </w:style>
  <w:style w:type="paragraph" w:customStyle="1" w:styleId="D998FE0D90CE49759F22254F962D3B55">
    <w:name w:val="D998FE0D90CE49759F22254F962D3B55"/>
    <w:rsid w:val="00E41D1F"/>
  </w:style>
  <w:style w:type="paragraph" w:customStyle="1" w:styleId="30475E78E4BE48539076B17A7F44C579">
    <w:name w:val="30475E78E4BE48539076B17A7F44C579"/>
    <w:rsid w:val="00E41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paco.tanchon@ecl17.ec-lyon.fr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MOO.dotx</Template>
  <TotalTime>874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6</cp:revision>
  <dcterms:created xsi:type="dcterms:W3CDTF">2018-02-12T17:14:00Z</dcterms:created>
  <dcterms:modified xsi:type="dcterms:W3CDTF">2018-09-27T06:16:00Z</dcterms:modified>
</cp:coreProperties>
</file>